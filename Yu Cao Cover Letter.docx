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75FDA" w14:textId="39ED1997" w:rsidR="0092748E" w:rsidRPr="00BF78AD" w:rsidRDefault="00977D03">
      <w:pPr>
        <w:pStyle w:val="aff0"/>
        <w:rPr>
          <w:rFonts w:hint="eastAsia"/>
          <w:lang w:val="en-US"/>
        </w:rPr>
      </w:pPr>
      <w:r>
        <w:t>Cover Letter</w:t>
      </w:r>
    </w:p>
    <w:p w14:paraId="131F2ED3" w14:textId="717C9B33" w:rsidR="0092748E" w:rsidRDefault="00977D03" w:rsidP="00977D03">
      <w:pPr>
        <w:pStyle w:val="af8"/>
      </w:pPr>
      <w:r>
        <w:rPr>
          <w:rFonts w:hint="eastAsia"/>
          <w:noProof/>
        </w:rPr>
        <w:drawing>
          <wp:inline distT="0" distB="0" distL="0" distR="0" wp14:anchorId="09F37587" wp14:editId="3C33C6D7">
            <wp:extent cx="174156" cy="174156"/>
            <wp:effectExtent l="0" t="0" r="3810" b="3810"/>
            <wp:docPr id="10" name="图形 10" descr="打开的信封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形 10" descr="打开的信封 纯色填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3" cy="1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ucab</w:t>
      </w:r>
      <w:r>
        <w:t xml:space="preserve">y40@ucl.ac.uk  </w:t>
      </w:r>
      <w:r>
        <w:rPr>
          <w:noProof/>
        </w:rPr>
        <w:drawing>
          <wp:inline distT="0" distB="0" distL="0" distR="0" wp14:anchorId="390185E5" wp14:editId="2FE30F40">
            <wp:extent cx="178904" cy="178904"/>
            <wp:effectExtent l="0" t="0" r="0" b="0"/>
            <wp:docPr id="8" name="图形 8" descr="听筒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 descr="听筒 纯色填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4" cy="21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(0)7410410202 </w:t>
      </w:r>
      <w:r>
        <w:rPr>
          <w:noProof/>
        </w:rPr>
        <w:drawing>
          <wp:inline distT="0" distB="0" distL="0" distR="0" wp14:anchorId="6004ED45" wp14:editId="36025E51">
            <wp:extent cx="198782" cy="198782"/>
            <wp:effectExtent l="0" t="0" r="0" b="4445"/>
            <wp:docPr id="9" name="图形 9" descr="标记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形 9" descr="标记 纯色填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34" cy="2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Chapter</w:t>
      </w:r>
      <w:r>
        <w:t xml:space="preserve"> </w:t>
      </w:r>
      <w:r>
        <w:rPr>
          <w:rFonts w:hint="eastAsia"/>
        </w:rPr>
        <w:t>Highbury,</w:t>
      </w:r>
      <w:r>
        <w:t xml:space="preserve"> Holloway Road, London</w:t>
      </w:r>
    </w:p>
    <w:p w14:paraId="2E53FD91" w14:textId="74927227" w:rsidR="0092748E" w:rsidRDefault="00BF78AD">
      <w:pPr>
        <w:pStyle w:val="aff1"/>
      </w:pPr>
      <w:r>
        <w:t>Careers (UCL)</w:t>
      </w:r>
    </w:p>
    <w:p w14:paraId="19DE50A2" w14:textId="6A01B54E" w:rsidR="00BF78AD" w:rsidRDefault="00BF78AD">
      <w:pPr>
        <w:pStyle w:val="aff1"/>
      </w:pPr>
      <w:r>
        <w:rPr>
          <w:rFonts w:hint="eastAsia"/>
        </w:rPr>
        <w:t>4</w:t>
      </w:r>
      <w:r w:rsidRPr="00BF78AD">
        <w:rPr>
          <w:vertAlign w:val="superscript"/>
        </w:rPr>
        <w:t>th</w:t>
      </w:r>
      <w:r>
        <w:t xml:space="preserve"> Floor Student Central Building</w:t>
      </w:r>
    </w:p>
    <w:p w14:paraId="5E956BEB" w14:textId="6BB8E1DC" w:rsidR="00BF78AD" w:rsidRDefault="00BF78AD">
      <w:pPr>
        <w:pStyle w:val="aff1"/>
      </w:pPr>
      <w:r>
        <w:rPr>
          <w:rFonts w:hint="eastAsia"/>
        </w:rPr>
        <w:t>M</w:t>
      </w:r>
      <w:r>
        <w:t>alet Street London England – Greater London</w:t>
      </w:r>
    </w:p>
    <w:p w14:paraId="2EBDB37A" w14:textId="6F609AEB" w:rsidR="00BF78AD" w:rsidRDefault="00BF78AD">
      <w:pPr>
        <w:pStyle w:val="aff1"/>
      </w:pPr>
      <w:r>
        <w:rPr>
          <w:rFonts w:hint="eastAsia"/>
        </w:rPr>
        <w:t>W</w:t>
      </w:r>
      <w:r>
        <w:t>C1E 7HY</w:t>
      </w:r>
    </w:p>
    <w:p w14:paraId="67335DE5" w14:textId="0795206B" w:rsidR="0092748E" w:rsidRDefault="00BF78AD">
      <w:pPr>
        <w:pStyle w:val="afe"/>
      </w:pPr>
      <w:r>
        <w:rPr>
          <w:rFonts w:hint="eastAsia"/>
        </w:rPr>
        <w:t>Dear</w:t>
      </w:r>
      <w:r>
        <w:t xml:space="preserve"> </w:t>
      </w:r>
      <w:r w:rsidRPr="00BF78AD">
        <w:t>Interviewer</w:t>
      </w:r>
      <w:r>
        <w:t>:</w:t>
      </w:r>
    </w:p>
    <w:p w14:paraId="215242D1" w14:textId="1CEC095D" w:rsidR="00BF78AD" w:rsidRDefault="00BF78AD" w:rsidP="00BF78AD">
      <w:pPr>
        <w:rPr>
          <w:rFonts w:hint="eastAsia"/>
        </w:rPr>
      </w:pPr>
      <w:r>
        <w:t>As an electric vehicle enthusiast, I am pleased to submit my application for a project on how best to apply machine learning methods to the analysis of electric vehicle charge point data. As a recent UCL Compu</w:t>
      </w:r>
      <w:r>
        <w:t>ter Science</w:t>
      </w:r>
      <w:r>
        <w:t xml:space="preserve"> graduate, I believe that my machine learning knowledge, written presentation skills and experience of completing relevant projects can contribute to this project.</w:t>
      </w:r>
    </w:p>
    <w:p w14:paraId="6BDA1880" w14:textId="77777777" w:rsidR="00BF78AD" w:rsidRDefault="00BF78AD" w:rsidP="00BF78AD"/>
    <w:p w14:paraId="548AB131" w14:textId="11967FE0" w:rsidR="00BF78AD" w:rsidRDefault="00BF78AD" w:rsidP="00BF78AD">
      <w:r w:rsidRPr="00BF78AD">
        <w:t>I have done an internship in the Tesla sales department and have some basic knowledge of electric vehicle charging points. I have also participated and placed in a competition on the application of reinforcement learning to autonomous driving. On the other hand, I am in the process of preparing my PhD application and I need to enrich my research background as much as possible. I will therefore do my best to seize any opportunity to conduct research.</w:t>
      </w:r>
    </w:p>
    <w:p w14:paraId="67BC8468" w14:textId="77777777" w:rsidR="00BF78AD" w:rsidRDefault="00BF78AD" w:rsidP="00BF78AD">
      <w:r>
        <w:t>I have attached my CV, which gives further details of my skills and education. If you have any questions, please do not hesitate to ask, I look forward to the opportunity to speak with you further and thank you for your time and consideration.</w:t>
      </w:r>
    </w:p>
    <w:p w14:paraId="5255FFA7" w14:textId="2D0C7601" w:rsidR="0092748E" w:rsidRPr="00BF78AD" w:rsidRDefault="00FB75A1" w:rsidP="00BF78AD"/>
    <w:p w14:paraId="483D999C" w14:textId="42709665" w:rsidR="0092748E" w:rsidRDefault="00977D03">
      <w:r>
        <w:t>Sincerely,</w:t>
      </w:r>
    </w:p>
    <w:p w14:paraId="7E3ADDBE" w14:textId="4C0F0334" w:rsidR="0092748E" w:rsidRDefault="00977D03" w:rsidP="00977D03">
      <w:r>
        <w:rPr>
          <w:rFonts w:hint="eastAsia"/>
        </w:rPr>
        <w:t>Y</w:t>
      </w:r>
      <w:r>
        <w:t>u</w:t>
      </w:r>
    </w:p>
    <w:sectPr w:rsidR="0092748E">
      <w:headerReference w:type="default" r:id="rId13"/>
      <w:footerReference w:type="default" r:id="rId14"/>
      <w:headerReference w:type="first" r:id="rId15"/>
      <w:pgSz w:w="11907" w:h="1683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94785" w14:textId="77777777" w:rsidR="00FB75A1" w:rsidRDefault="00FB75A1">
      <w:pPr>
        <w:spacing w:after="0" w:line="240" w:lineRule="auto"/>
      </w:pPr>
      <w:r>
        <w:separator/>
      </w:r>
    </w:p>
  </w:endnote>
  <w:endnote w:type="continuationSeparator" w:id="0">
    <w:p w14:paraId="2D5A44B6" w14:textId="77777777" w:rsidR="00FB75A1" w:rsidRDefault="00FB7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20BEF" w14:textId="77777777" w:rsidR="0092748E" w:rsidRDefault="00FB75A1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3FF81" w14:textId="77777777" w:rsidR="00FB75A1" w:rsidRDefault="00FB75A1">
      <w:pPr>
        <w:spacing w:after="0" w:line="240" w:lineRule="auto"/>
      </w:pPr>
      <w:r>
        <w:separator/>
      </w:r>
    </w:p>
  </w:footnote>
  <w:footnote w:type="continuationSeparator" w:id="0">
    <w:p w14:paraId="74AD1DC1" w14:textId="77777777" w:rsidR="00FB75A1" w:rsidRDefault="00FB7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49BDB" w14:textId="77777777" w:rsidR="0092748E" w:rsidRDefault="00FB75A1">
    <w:pPr>
      <w:pStyle w:val="a9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8F20D4" wp14:editId="2BEB490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F6A14D" id="Group 4" o:spid="_x0000_s1026" style="position:absolute;left:0;text-align:left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6A50C" w14:textId="77777777" w:rsidR="0092748E" w:rsidRDefault="00FB75A1">
    <w:pPr>
      <w:pStyle w:val="a9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5E17A4" wp14:editId="40BDD6F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矩形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85AC4A" id="组合 5" o:spid="_x0000_s1026" style="position:absolute;left:0;text-align:left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">
              <v:rect id="矩形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矩形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03"/>
    <w:rsid w:val="00977D03"/>
    <w:rsid w:val="00BF78AD"/>
    <w:rsid w:val="00F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2068B"/>
  <w15:docId w15:val="{C4F88501-C680-5343-902B-42C084C1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7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a4"/>
    <w:uiPriority w:val="3"/>
    <w:qFormat/>
    <w:pPr>
      <w:spacing w:line="240" w:lineRule="auto"/>
    </w:pPr>
    <w:rPr>
      <w:b/>
      <w:spacing w:val="21"/>
    </w:rPr>
  </w:style>
  <w:style w:type="paragraph" w:styleId="a5">
    <w:name w:val="Title"/>
    <w:basedOn w:val="a"/>
    <w:link w:val="a6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6">
    <w:name w:val="标题 字符"/>
    <w:basedOn w:val="a0"/>
    <w:link w:val="a5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7">
    <w:name w:val="Subtitle"/>
    <w:basedOn w:val="a"/>
    <w:next w:val="a"/>
    <w:link w:val="a8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标题 1 字符"/>
    <w:basedOn w:val="a0"/>
    <w:link w:val="1"/>
    <w:uiPriority w:val="9"/>
    <w:rPr>
      <w:b/>
      <w:spacing w:val="21"/>
      <w:sz w:val="26"/>
    </w:rPr>
  </w:style>
  <w:style w:type="paragraph" w:styleId="a9">
    <w:name w:val="header"/>
    <w:basedOn w:val="a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页眉 字符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c">
    <w:name w:val="页脚 字符"/>
    <w:basedOn w:val="a0"/>
    <w:link w:val="ab"/>
    <w:uiPriority w:val="99"/>
    <w:rPr>
      <w:b/>
      <w:spacing w:val="21"/>
      <w:sz w:val="26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e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8">
    <w:name w:val="副标题 字符"/>
    <w:basedOn w:val="a0"/>
    <w:link w:val="a7"/>
    <w:uiPriority w:val="11"/>
    <w:semiHidden/>
    <w:rPr>
      <w:rFonts w:eastAsiaTheme="minorEastAsia"/>
      <w:i/>
      <w:spacing w:val="21"/>
      <w:sz w:val="36"/>
    </w:rPr>
  </w:style>
  <w:style w:type="character" w:styleId="af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f0">
    <w:name w:val="Quote"/>
    <w:basedOn w:val="a"/>
    <w:next w:val="a"/>
    <w:link w:val="af1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af1">
    <w:name w:val="引用 字符"/>
    <w:basedOn w:val="a0"/>
    <w:link w:val="af0"/>
    <w:uiPriority w:val="29"/>
    <w:semiHidden/>
    <w:rPr>
      <w:i/>
      <w:iCs/>
      <w:sz w:val="32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af3">
    <w:name w:val="明显引用 字符"/>
    <w:basedOn w:val="a0"/>
    <w:link w:val="af2"/>
    <w:uiPriority w:val="30"/>
    <w:semiHidden/>
    <w:rPr>
      <w:b/>
      <w:i/>
      <w:iCs/>
      <w:sz w:val="32"/>
    </w:rPr>
  </w:style>
  <w:style w:type="character" w:styleId="af4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5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6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8">
    <w:name w:val="联系信息"/>
    <w:basedOn w:val="a"/>
    <w:uiPriority w:val="2"/>
    <w:qFormat/>
    <w:pPr>
      <w:spacing w:after="920"/>
      <w:contextualSpacing/>
    </w:pPr>
  </w:style>
  <w:style w:type="character" w:styleId="af9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a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b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a4">
    <w:name w:val="日期 字符"/>
    <w:basedOn w:val="a0"/>
    <w:link w:val="a3"/>
    <w:uiPriority w:val="3"/>
    <w:rPr>
      <w:b/>
      <w:spacing w:val="21"/>
    </w:rPr>
  </w:style>
  <w:style w:type="paragraph" w:styleId="afc">
    <w:name w:val="Signature"/>
    <w:basedOn w:val="a"/>
    <w:link w:val="afd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afd">
    <w:name w:val="签名 字符"/>
    <w:basedOn w:val="a0"/>
    <w:link w:val="afc"/>
    <w:uiPriority w:val="7"/>
    <w:rPr>
      <w:b/>
      <w:spacing w:val="21"/>
    </w:rPr>
  </w:style>
  <w:style w:type="paragraph" w:styleId="afe">
    <w:name w:val="Salutation"/>
    <w:basedOn w:val="a"/>
    <w:next w:val="a"/>
    <w:link w:val="aff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f0">
    <w:name w:val="姓名"/>
    <w:basedOn w:val="a"/>
    <w:link w:val="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a0"/>
    <w:link w:val="aff0"/>
    <w:uiPriority w:val="1"/>
    <w:rPr>
      <w:b/>
      <w:caps/>
      <w:spacing w:val="21"/>
      <w:sz w:val="36"/>
    </w:rPr>
  </w:style>
  <w:style w:type="paragraph" w:customStyle="1" w:styleId="aff1">
    <w:name w:val="地址"/>
    <w:basedOn w:val="a"/>
    <w:link w:val="Char0"/>
    <w:uiPriority w:val="4"/>
    <w:qFormat/>
    <w:pPr>
      <w:spacing w:line="240" w:lineRule="auto"/>
      <w:contextualSpacing/>
    </w:pPr>
  </w:style>
  <w:style w:type="character" w:customStyle="1" w:styleId="Char0">
    <w:name w:val="地址 Char"/>
    <w:basedOn w:val="a0"/>
    <w:link w:val="aff1"/>
    <w:uiPriority w:val="4"/>
  </w:style>
  <w:style w:type="character" w:customStyle="1" w:styleId="aff">
    <w:name w:val="称呼 字符"/>
    <w:basedOn w:val="a0"/>
    <w:link w:val="afe"/>
    <w:uiPriority w:val="5"/>
    <w:rPr>
      <w:b/>
      <w:spacing w:val="21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aff2">
    <w:name w:val="Hyperlink"/>
    <w:basedOn w:val="a0"/>
    <w:uiPriority w:val="99"/>
    <w:unhideWhenUsed/>
    <w:rsid w:val="00977D03"/>
    <w:rPr>
      <w:color w:val="3D859C" w:themeColor="hyperlink"/>
      <w:u w:val="single"/>
    </w:rPr>
  </w:style>
  <w:style w:type="character" w:styleId="aff3">
    <w:name w:val="Unresolved Mention"/>
    <w:basedOn w:val="a0"/>
    <w:uiPriority w:val="99"/>
    <w:semiHidden/>
    <w:unhideWhenUsed/>
    <w:rsid w:val="00977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oyu/Library/Containers/com.microsoft.Word/Data/Library/Application%20Support/Microsoft/Office/16.0/DTS/zh-CN%7b49CB7CD6-8629-F247-A90F-2DC5B34F587D%7d/%7bFBBFD01B-6CE6-D24D-BA75-D4EB22FD305A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基本求职信.dotx</Template>
  <TotalTime>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曹 禹</cp:lastModifiedBy>
  <cp:revision>1</cp:revision>
  <dcterms:created xsi:type="dcterms:W3CDTF">2021-06-06T15:50:00Z</dcterms:created>
  <dcterms:modified xsi:type="dcterms:W3CDTF">2021-06-06T16:08:00Z</dcterms:modified>
</cp:coreProperties>
</file>